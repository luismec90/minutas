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4A2FBB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Andres Garcia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4A2FBB" w:rsidRDefault="004A2FBB" w:rsidP="004A2FBB">
                        <w:pPr>
                          <w:pStyle w:val="Lneadefirma"/>
                          <w:rPr>
                            <w:noProof/>
                            <w:sz w:val="48"/>
                            <w:szCs w:val="48"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 xml:space="preserve">Juan </w:t>
                        </w:r>
                        <w:r w:rsidRPr="004A2FBB"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>Pérez</w:t>
                        </w:r>
                        <w:bookmarkStart w:id="0" w:name="_GoBack"/>
                        <w:bookmarkEnd w:id="0"/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4A2FBB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3</cp:revision>
  <cp:lastPrinted>2013-03-04T23:11:00Z</cp:lastPrinted>
  <dcterms:created xsi:type="dcterms:W3CDTF">2016-03-23T20:49:00Z</dcterms:created>
  <dcterms:modified xsi:type="dcterms:W3CDTF">2016-04-09T21:57:00Z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